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1401A3" w:rsidRDefault="00032243">
      <w:pPr>
        <w:pStyle w:val="Titel"/>
        <w:rPr>
          <w:lang w:val="de-AT"/>
        </w:rPr>
      </w:pPr>
      <w:r w:rsidRPr="001401A3">
        <w:rPr>
          <w:lang w:val="de-AT"/>
        </w:rPr>
        <w:t>Sprint planning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r w:rsidR="005B5D2D">
            <w:t xml:space="preserve">Kriegl Verena, </w:t>
          </w:r>
          <w:proofErr w:type="spellStart"/>
          <w:r w:rsidR="005B5D2D">
            <w:t>Mauko</w:t>
          </w:r>
          <w:proofErr w:type="spellEnd"/>
          <w:r w:rsidR="005B5D2D">
            <w:t xml:space="preserve"> Alex, </w:t>
          </w:r>
          <w:proofErr w:type="spellStart"/>
          <w:r w:rsidR="005B5D2D">
            <w:t>Wechtitisch</w:t>
          </w:r>
          <w:proofErr w:type="spellEnd"/>
          <w:r w:rsidR="005B5D2D">
            <w:t xml:space="preserve"> Tobias</w:t>
          </w:r>
        </w:p>
      </w:sdtContent>
    </w:sdt>
    <w:p w:rsidR="00C93B45" w:rsidRDefault="00FA1CE5" w:rsidP="001401A3">
      <w:pPr>
        <w:pStyle w:val="berschrift2"/>
        <w:numPr>
          <w:ilvl w:val="0"/>
          <w:numId w:val="0"/>
        </w:numPr>
        <w:ind w:left="360" w:hanging="360"/>
      </w:pPr>
      <w:r>
        <w:t xml:space="preserve">Sprint </w:t>
      </w:r>
      <w:proofErr w:type="spellStart"/>
      <w:r>
        <w:t>Planning</w:t>
      </w:r>
      <w:proofErr w:type="spellEnd"/>
      <w:r>
        <w:t xml:space="preserve"> zu</w:t>
      </w:r>
      <w:r w:rsidR="00F9593E">
        <w:t xml:space="preserve"> </w:t>
      </w:r>
      <w:r w:rsidR="00FB1225">
        <w:t>„Als Anwender kann ich die Slot-Maschine bedienen</w:t>
      </w:r>
      <w:r w:rsidR="00F9593E">
        <w:t>“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8825F5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AC0306" w:rsidRDefault="00AC0306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 xml:space="preserve">Fertigstellungsdatum: </w:t>
            </w:r>
          </w:p>
          <w:p w:rsidR="007C409B" w:rsidRPr="006C093B" w:rsidRDefault="000375B0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Aufgabe:</w:t>
            </w:r>
          </w:p>
          <w:p w:rsidR="000925A0" w:rsidRPr="001401A3" w:rsidRDefault="008F2FE7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Ressourcen</w:t>
            </w:r>
            <w:r w:rsidR="000925A0" w:rsidRPr="001401A3">
              <w:rPr>
                <w:b/>
                <w:i w:val="0"/>
                <w:color w:val="auto"/>
                <w:sz w:val="24"/>
              </w:rPr>
              <w:t>:</w:t>
            </w:r>
          </w:p>
          <w:p w:rsidR="00FB1225" w:rsidRPr="00B0172B" w:rsidRDefault="00BB1421" w:rsidP="00B0172B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r w:rsidRPr="00B0172B">
              <w:rPr>
                <w:b/>
                <w:i w:val="0"/>
                <w:color w:val="auto"/>
                <w:sz w:val="24"/>
              </w:rPr>
              <w:t>Demo</w:t>
            </w:r>
            <w:r w:rsidR="00F9593E" w:rsidRPr="00B0172B">
              <w:rPr>
                <w:b/>
                <w:i w:val="0"/>
                <w:color w:val="auto"/>
                <w:sz w:val="24"/>
              </w:rPr>
              <w:t>:</w:t>
            </w:r>
          </w:p>
          <w:p w:rsidR="00B26402" w:rsidRPr="001401A3" w:rsidRDefault="00B77809" w:rsidP="006D162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Arbeitsaufteilung:</w:t>
            </w:r>
          </w:p>
          <w:p w:rsidR="00AE0685" w:rsidRPr="005B5D2D" w:rsidRDefault="00AE0685" w:rsidP="006D162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Gailberger</w:t>
            </w:r>
            <w:proofErr w:type="spellEnd"/>
            <w:r>
              <w:rPr>
                <w:b/>
                <w:i w:val="0"/>
                <w:sz w:val="24"/>
              </w:rPr>
              <w:t xml:space="preserve"> Marcel: </w:t>
            </w:r>
          </w:p>
          <w:p w:rsidR="0090209E" w:rsidRDefault="00413635" w:rsidP="00FC4F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r w:rsidRPr="008825F5">
              <w:rPr>
                <w:b/>
                <w:i w:val="0"/>
                <w:sz w:val="24"/>
                <w:lang w:val="de-AT"/>
              </w:rPr>
              <w:t xml:space="preserve">Kriegl Verena: </w:t>
            </w:r>
          </w:p>
          <w:p w:rsidR="005B5D2D" w:rsidRDefault="005B5D2D" w:rsidP="00FC4F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proofErr w:type="spellStart"/>
            <w:r>
              <w:rPr>
                <w:b/>
                <w:i w:val="0"/>
                <w:sz w:val="24"/>
                <w:lang w:val="de-AT"/>
              </w:rPr>
              <w:t>Mauko</w:t>
            </w:r>
            <w:proofErr w:type="spellEnd"/>
            <w:r>
              <w:rPr>
                <w:b/>
                <w:i w:val="0"/>
                <w:sz w:val="24"/>
                <w:lang w:val="de-AT"/>
              </w:rPr>
              <w:t xml:space="preserve"> Alex:</w:t>
            </w:r>
          </w:p>
          <w:p w:rsidR="007308A4" w:rsidRPr="008825F5" w:rsidRDefault="005B5D2D" w:rsidP="00FC4F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proofErr w:type="spellStart"/>
            <w:r>
              <w:rPr>
                <w:b/>
                <w:i w:val="0"/>
                <w:sz w:val="24"/>
                <w:lang w:val="de-AT"/>
              </w:rPr>
              <w:t>Wechtitsch</w:t>
            </w:r>
            <w:proofErr w:type="spellEnd"/>
            <w:r>
              <w:rPr>
                <w:b/>
                <w:i w:val="0"/>
                <w:sz w:val="24"/>
                <w:lang w:val="de-AT"/>
              </w:rPr>
              <w:t xml:space="preserve"> Tobias:</w:t>
            </w:r>
            <w:bookmarkStart w:id="0" w:name="_GoBack"/>
            <w:bookmarkEnd w:id="0"/>
            <w:r w:rsidR="00413635" w:rsidRPr="008825F5">
              <w:rPr>
                <w:b/>
                <w:i w:val="0"/>
                <w:sz w:val="24"/>
                <w:lang w:val="de-AT"/>
              </w:rPr>
              <w:t xml:space="preserve"> </w:t>
            </w:r>
          </w:p>
        </w:tc>
      </w:tr>
      <w:tr w:rsidR="00E04D97" w:rsidRPr="008825F5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E04D97" w:rsidRPr="00A258E7" w:rsidRDefault="00E04D97" w:rsidP="007635D4">
            <w:pPr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E04D97" w:rsidRDefault="00E04D97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</w:p>
        </w:tc>
      </w:tr>
    </w:tbl>
    <w:p w:rsidR="00D749B0" w:rsidRPr="008825F5" w:rsidRDefault="00D749B0">
      <w:pPr>
        <w:rPr>
          <w:lang w:val="de-AT"/>
        </w:rPr>
      </w:pPr>
    </w:p>
    <w:sectPr w:rsidR="00D749B0" w:rsidRPr="008825F5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A69" w:rsidRDefault="00AB6A69">
      <w:pPr>
        <w:spacing w:after="0" w:line="240" w:lineRule="auto"/>
      </w:pPr>
      <w:r>
        <w:separator/>
      </w:r>
    </w:p>
  </w:endnote>
  <w:endnote w:type="continuationSeparator" w:id="0">
    <w:p w:rsidR="00AB6A69" w:rsidRDefault="00AB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A69" w:rsidRDefault="00AB6A69">
      <w:pPr>
        <w:spacing w:after="0" w:line="240" w:lineRule="auto"/>
      </w:pPr>
      <w:r>
        <w:separator/>
      </w:r>
    </w:p>
  </w:footnote>
  <w:footnote w:type="continuationSeparator" w:id="0">
    <w:p w:rsidR="00AB6A69" w:rsidRDefault="00AB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5B5D2D" w:rsidRDefault="00214A9D" w:rsidP="00411822">
    <w:pPr>
      <w:pStyle w:val="Kopfzeile"/>
      <w:rPr>
        <w:lang w:val="de-A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5D2D">
      <w:rPr>
        <w:lang w:val="de-AT"/>
      </w:rPr>
      <w:t>7-8</w:t>
    </w:r>
    <w:r w:rsidR="00515D2C" w:rsidRPr="005B5D2D">
      <w:rPr>
        <w:lang w:val="de-AT"/>
      </w:rPr>
      <w:t>BHIF</w:t>
    </w:r>
    <w:r w:rsidR="00515D2C" w:rsidRPr="005B5D2D">
      <w:rPr>
        <w:lang w:val="de-AT"/>
      </w:rPr>
      <w:tab/>
      <w:t xml:space="preserve">Marcel </w:t>
    </w:r>
    <w:proofErr w:type="spellStart"/>
    <w:r w:rsidR="00515D2C" w:rsidRPr="005B5D2D">
      <w:rPr>
        <w:lang w:val="de-AT"/>
      </w:rPr>
      <w:t>Gailberger</w:t>
    </w:r>
    <w:proofErr w:type="spellEnd"/>
    <w:r w:rsidR="00515D2C" w:rsidRPr="005B5D2D">
      <w:rPr>
        <w:lang w:val="de-AT"/>
      </w:rPr>
      <w:t xml:space="preserve">, Verena Kriegl, </w:t>
    </w:r>
    <w:r w:rsidR="005B5D2D">
      <w:rPr>
        <w:lang w:val="de-AT"/>
      </w:rPr>
      <w:t xml:space="preserve">Alex </w:t>
    </w:r>
    <w:proofErr w:type="spellStart"/>
    <w:r w:rsidR="005B5D2D">
      <w:rPr>
        <w:lang w:val="de-AT"/>
      </w:rPr>
      <w:t>Mauko</w:t>
    </w:r>
    <w:proofErr w:type="spellEnd"/>
    <w:r w:rsidR="005B5D2D">
      <w:rPr>
        <w:lang w:val="de-AT"/>
      </w:rPr>
      <w:t xml:space="preserve">, Tobias </w:t>
    </w:r>
    <w:proofErr w:type="spellStart"/>
    <w:r w:rsidR="005B5D2D">
      <w:rPr>
        <w:lang w:val="de-AT"/>
      </w:rPr>
      <w:t>Wechtitsch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71C1"/>
    <w:multiLevelType w:val="hybridMultilevel"/>
    <w:tmpl w:val="A81811D8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16E3B"/>
    <w:multiLevelType w:val="hybridMultilevel"/>
    <w:tmpl w:val="D84A24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5956"/>
    <w:multiLevelType w:val="hybridMultilevel"/>
    <w:tmpl w:val="78C47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7619B"/>
    <w:multiLevelType w:val="hybridMultilevel"/>
    <w:tmpl w:val="666CC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E18A3"/>
    <w:multiLevelType w:val="hybridMultilevel"/>
    <w:tmpl w:val="B5147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5009F"/>
    <w:multiLevelType w:val="hybridMultilevel"/>
    <w:tmpl w:val="E24619F0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8308D8"/>
    <w:multiLevelType w:val="hybridMultilevel"/>
    <w:tmpl w:val="D7AECD14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32243"/>
    <w:rsid w:val="00034133"/>
    <w:rsid w:val="000375B0"/>
    <w:rsid w:val="0004581D"/>
    <w:rsid w:val="000528C4"/>
    <w:rsid w:val="00060932"/>
    <w:rsid w:val="0007392C"/>
    <w:rsid w:val="000925A0"/>
    <w:rsid w:val="000A0553"/>
    <w:rsid w:val="000C0855"/>
    <w:rsid w:val="0013380F"/>
    <w:rsid w:val="001401A3"/>
    <w:rsid w:val="00145704"/>
    <w:rsid w:val="00180CCC"/>
    <w:rsid w:val="00183525"/>
    <w:rsid w:val="001867C4"/>
    <w:rsid w:val="001C2D50"/>
    <w:rsid w:val="002058EB"/>
    <w:rsid w:val="00214A9D"/>
    <w:rsid w:val="0025550A"/>
    <w:rsid w:val="00273DCF"/>
    <w:rsid w:val="00293A2F"/>
    <w:rsid w:val="002C04A7"/>
    <w:rsid w:val="002C451A"/>
    <w:rsid w:val="003013F5"/>
    <w:rsid w:val="0032279B"/>
    <w:rsid w:val="0033264E"/>
    <w:rsid w:val="0036580F"/>
    <w:rsid w:val="00366E25"/>
    <w:rsid w:val="003E3A6E"/>
    <w:rsid w:val="003F020B"/>
    <w:rsid w:val="00411822"/>
    <w:rsid w:val="00413154"/>
    <w:rsid w:val="00413635"/>
    <w:rsid w:val="004E0E1C"/>
    <w:rsid w:val="004F183A"/>
    <w:rsid w:val="004F282F"/>
    <w:rsid w:val="00515D2C"/>
    <w:rsid w:val="005229E5"/>
    <w:rsid w:val="00570D82"/>
    <w:rsid w:val="00577D9C"/>
    <w:rsid w:val="005B38F2"/>
    <w:rsid w:val="005B5D2D"/>
    <w:rsid w:val="005D1CB4"/>
    <w:rsid w:val="006C093B"/>
    <w:rsid w:val="006D1626"/>
    <w:rsid w:val="006F38E9"/>
    <w:rsid w:val="007308A4"/>
    <w:rsid w:val="00795D4C"/>
    <w:rsid w:val="007C3A5D"/>
    <w:rsid w:val="007C409B"/>
    <w:rsid w:val="008057DE"/>
    <w:rsid w:val="00813EBB"/>
    <w:rsid w:val="00820468"/>
    <w:rsid w:val="008765A7"/>
    <w:rsid w:val="00881DAF"/>
    <w:rsid w:val="008825F5"/>
    <w:rsid w:val="00893BA1"/>
    <w:rsid w:val="008C0813"/>
    <w:rsid w:val="008C6E08"/>
    <w:rsid w:val="008F2FE7"/>
    <w:rsid w:val="0090209E"/>
    <w:rsid w:val="009021D1"/>
    <w:rsid w:val="00922A0C"/>
    <w:rsid w:val="00961DD6"/>
    <w:rsid w:val="00987F9C"/>
    <w:rsid w:val="009C20CC"/>
    <w:rsid w:val="009E4DE4"/>
    <w:rsid w:val="009F060D"/>
    <w:rsid w:val="009F2D51"/>
    <w:rsid w:val="00A23AB2"/>
    <w:rsid w:val="00A258E7"/>
    <w:rsid w:val="00A452B4"/>
    <w:rsid w:val="00A5052F"/>
    <w:rsid w:val="00A56F0A"/>
    <w:rsid w:val="00AA4609"/>
    <w:rsid w:val="00AB534C"/>
    <w:rsid w:val="00AB598F"/>
    <w:rsid w:val="00AB6A69"/>
    <w:rsid w:val="00AC0306"/>
    <w:rsid w:val="00AE0685"/>
    <w:rsid w:val="00AE484C"/>
    <w:rsid w:val="00AF2637"/>
    <w:rsid w:val="00B00206"/>
    <w:rsid w:val="00B0172B"/>
    <w:rsid w:val="00B07CB7"/>
    <w:rsid w:val="00B22636"/>
    <w:rsid w:val="00B26402"/>
    <w:rsid w:val="00B77809"/>
    <w:rsid w:val="00BB1421"/>
    <w:rsid w:val="00BD0FA9"/>
    <w:rsid w:val="00BE2B2E"/>
    <w:rsid w:val="00C5056B"/>
    <w:rsid w:val="00C57A00"/>
    <w:rsid w:val="00C93B45"/>
    <w:rsid w:val="00CF2AD3"/>
    <w:rsid w:val="00D15B09"/>
    <w:rsid w:val="00D749B0"/>
    <w:rsid w:val="00DA71FA"/>
    <w:rsid w:val="00DD22CC"/>
    <w:rsid w:val="00E04D97"/>
    <w:rsid w:val="00EC5D6A"/>
    <w:rsid w:val="00ED611A"/>
    <w:rsid w:val="00EE2D26"/>
    <w:rsid w:val="00F316C4"/>
    <w:rsid w:val="00F9593E"/>
    <w:rsid w:val="00FA1CE5"/>
    <w:rsid w:val="00FB1225"/>
    <w:rsid w:val="00FC4FF2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50B9F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22F17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44EA0-47E8-43C7-965D-3A46D117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99</cp:revision>
  <dcterms:created xsi:type="dcterms:W3CDTF">2018-03-13T09:08:00Z</dcterms:created>
  <dcterms:modified xsi:type="dcterms:W3CDTF">2018-09-27T11:41:00Z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